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C9" w:rsidRDefault="002658C9" w:rsidP="002658C9">
      <w:pPr>
        <w:pStyle w:val="Title"/>
        <w:jc w:val="center"/>
      </w:pPr>
    </w:p>
    <w:p w:rsidR="002658C9" w:rsidRDefault="002658C9" w:rsidP="002658C9">
      <w:pPr>
        <w:pStyle w:val="Title"/>
        <w:jc w:val="center"/>
      </w:pPr>
    </w:p>
    <w:p w:rsidR="002658C9" w:rsidRDefault="002658C9" w:rsidP="002658C9">
      <w:pPr>
        <w:pStyle w:val="Title"/>
        <w:jc w:val="center"/>
      </w:pPr>
    </w:p>
    <w:p w:rsidR="002658C9" w:rsidRPr="00674155" w:rsidRDefault="002658C9" w:rsidP="002658C9">
      <w:pPr>
        <w:pStyle w:val="Title"/>
        <w:jc w:val="center"/>
        <w:rPr>
          <w:sz w:val="144"/>
          <w:szCs w:val="144"/>
          <w:lang w:val="fi-FI"/>
        </w:rPr>
      </w:pPr>
      <w:r w:rsidRPr="00674155">
        <w:rPr>
          <w:sz w:val="144"/>
          <w:szCs w:val="144"/>
          <w:lang w:val="fi-FI"/>
        </w:rPr>
        <w:t>Perämoottori</w:t>
      </w:r>
    </w:p>
    <w:p w:rsidR="002658C9" w:rsidRPr="00674155" w:rsidRDefault="002658C9" w:rsidP="002658C9">
      <w:pPr>
        <w:pStyle w:val="Subtitle"/>
        <w:jc w:val="center"/>
        <w:rPr>
          <w:sz w:val="32"/>
          <w:szCs w:val="32"/>
          <w:lang w:val="fi-FI"/>
        </w:rPr>
      </w:pPr>
      <w:r w:rsidRPr="00674155">
        <w:rPr>
          <w:sz w:val="32"/>
          <w:szCs w:val="32"/>
          <w:lang w:val="fi-FI"/>
        </w:rPr>
        <w:t>Tekninen Dokumentaatio</w:t>
      </w:r>
    </w:p>
    <w:p w:rsidR="002658C9" w:rsidRPr="00674155" w:rsidRDefault="002658C9" w:rsidP="002658C9">
      <w:pPr>
        <w:pStyle w:val="Subtitle"/>
        <w:jc w:val="center"/>
        <w:rPr>
          <w:lang w:val="fi-FI"/>
        </w:rPr>
      </w:pPr>
      <w:r w:rsidRPr="00674155">
        <w:rPr>
          <w:lang w:val="fi-FI"/>
        </w:rPr>
        <w:t>16.1.2015</w:t>
      </w: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Default="002658C9" w:rsidP="002658C9">
      <w:pPr>
        <w:jc w:val="right"/>
        <w:rPr>
          <w:sz w:val="28"/>
          <w:szCs w:val="28"/>
          <w:lang w:val="fi-FI"/>
        </w:rPr>
      </w:pPr>
    </w:p>
    <w:p w:rsidR="002658C9" w:rsidRPr="002658C9" w:rsidRDefault="002658C9" w:rsidP="002658C9">
      <w:pPr>
        <w:pStyle w:val="Subtitle"/>
        <w:jc w:val="center"/>
        <w:rPr>
          <w:sz w:val="24"/>
          <w:szCs w:val="24"/>
          <w:lang w:val="fi-FI"/>
        </w:rPr>
      </w:pPr>
      <w:r w:rsidRPr="002658C9">
        <w:rPr>
          <w:sz w:val="24"/>
          <w:szCs w:val="24"/>
          <w:lang w:val="fi-FI"/>
        </w:rPr>
        <w:t>Luomala Joni-Petteri</w:t>
      </w:r>
    </w:p>
    <w:p w:rsidR="002658C9" w:rsidRPr="002658C9" w:rsidRDefault="002658C9" w:rsidP="002658C9">
      <w:pPr>
        <w:pStyle w:val="Subtitle"/>
        <w:jc w:val="center"/>
        <w:rPr>
          <w:sz w:val="24"/>
          <w:szCs w:val="24"/>
          <w:lang w:val="fi-FI"/>
        </w:rPr>
      </w:pPr>
      <w:r w:rsidRPr="002658C9">
        <w:rPr>
          <w:sz w:val="24"/>
          <w:szCs w:val="24"/>
          <w:lang w:val="fi-FI"/>
        </w:rPr>
        <w:t>Karjalainen Vesa</w:t>
      </w:r>
    </w:p>
    <w:p w:rsidR="002658C9" w:rsidRPr="002658C9" w:rsidRDefault="002658C9" w:rsidP="002658C9">
      <w:pPr>
        <w:pStyle w:val="Subtitle"/>
        <w:jc w:val="center"/>
        <w:rPr>
          <w:sz w:val="24"/>
          <w:szCs w:val="24"/>
          <w:lang w:val="fi-FI"/>
        </w:rPr>
      </w:pPr>
      <w:r w:rsidRPr="002658C9">
        <w:rPr>
          <w:sz w:val="24"/>
          <w:szCs w:val="24"/>
          <w:lang w:val="fi-FI"/>
        </w:rPr>
        <w:t>Karppinen Tuukka</w:t>
      </w:r>
    </w:p>
    <w:p w:rsidR="002658C9" w:rsidRPr="00674155" w:rsidRDefault="002658C9" w:rsidP="002658C9">
      <w:pPr>
        <w:pStyle w:val="Subtitle"/>
        <w:jc w:val="center"/>
        <w:rPr>
          <w:sz w:val="24"/>
          <w:szCs w:val="24"/>
          <w:lang w:val="fi-FI"/>
        </w:rPr>
      </w:pPr>
      <w:r w:rsidRPr="00674155">
        <w:rPr>
          <w:sz w:val="24"/>
          <w:szCs w:val="24"/>
          <w:lang w:val="fi-FI"/>
        </w:rPr>
        <w:t>Saastamoinen Miika</w:t>
      </w:r>
    </w:p>
    <w:p w:rsidR="002658C9" w:rsidRPr="002658C9" w:rsidRDefault="002658C9" w:rsidP="002658C9">
      <w:pPr>
        <w:pStyle w:val="Subtitle"/>
        <w:jc w:val="center"/>
        <w:rPr>
          <w:sz w:val="24"/>
          <w:szCs w:val="24"/>
        </w:rPr>
      </w:pPr>
      <w:r w:rsidRPr="002658C9">
        <w:rPr>
          <w:sz w:val="24"/>
          <w:szCs w:val="24"/>
        </w:rPr>
        <w:t>Oja Mikael</w:t>
      </w:r>
    </w:p>
    <w:p w:rsidR="001B06CE" w:rsidRPr="002658C9" w:rsidRDefault="002658C9" w:rsidP="002658C9">
      <w:pPr>
        <w:pStyle w:val="Title"/>
      </w:pPr>
      <w:r>
        <w:br w:type="page"/>
      </w:r>
      <w:r>
        <w:lastRenderedPageBreak/>
        <w:t>Sisältö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090306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1B3C" w:rsidRDefault="00AF1B3C">
          <w:pPr>
            <w:pStyle w:val="TOCHeading"/>
          </w:pPr>
          <w:r>
            <w:t>Contents</w:t>
          </w:r>
        </w:p>
        <w:p w:rsidR="00C245E5" w:rsidRDefault="00AF1B3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76429" w:history="1">
            <w:r w:rsidR="00C245E5" w:rsidRPr="000C0A48">
              <w:rPr>
                <w:rStyle w:val="Hyperlink"/>
                <w:noProof/>
                <w:lang w:val="fi-FI"/>
              </w:rPr>
              <w:t>2</w:t>
            </w:r>
            <w:r w:rsidR="00C245E5">
              <w:rPr>
                <w:rFonts w:cstheme="minorBidi"/>
                <w:noProof/>
                <w:lang w:val="fi-FI" w:eastAsia="fi-FI"/>
              </w:rPr>
              <w:tab/>
            </w:r>
            <w:r w:rsidR="00C245E5" w:rsidRPr="000C0A48">
              <w:rPr>
                <w:rStyle w:val="Hyperlink"/>
                <w:noProof/>
                <w:lang w:val="fi-FI"/>
              </w:rPr>
              <w:t>Esittely</w:t>
            </w:r>
            <w:r w:rsidR="00C245E5">
              <w:rPr>
                <w:noProof/>
                <w:webHidden/>
              </w:rPr>
              <w:tab/>
            </w:r>
            <w:r w:rsidR="00C245E5">
              <w:rPr>
                <w:noProof/>
                <w:webHidden/>
              </w:rPr>
              <w:fldChar w:fldCharType="begin"/>
            </w:r>
            <w:r w:rsidR="00C245E5">
              <w:rPr>
                <w:noProof/>
                <w:webHidden/>
              </w:rPr>
              <w:instrText xml:space="preserve"> PAGEREF _Toc409176429 \h </w:instrText>
            </w:r>
            <w:r w:rsidR="00C245E5">
              <w:rPr>
                <w:noProof/>
                <w:webHidden/>
              </w:rPr>
            </w:r>
            <w:r w:rsidR="00C245E5">
              <w:rPr>
                <w:noProof/>
                <w:webHidden/>
              </w:rPr>
              <w:fldChar w:fldCharType="separate"/>
            </w:r>
            <w:r w:rsidR="00C245E5">
              <w:rPr>
                <w:noProof/>
                <w:webHidden/>
              </w:rPr>
              <w:t>3</w:t>
            </w:r>
            <w:r w:rsidR="00C245E5"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0" w:history="1">
            <w:r w:rsidRPr="000C0A48">
              <w:rPr>
                <w:rStyle w:val="Hyperlink"/>
                <w:noProof/>
                <w:lang w:val="fi-FI"/>
              </w:rPr>
              <w:t>3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Työkalut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1" w:history="1">
            <w:r w:rsidRPr="000C0A48">
              <w:rPr>
                <w:rStyle w:val="Hyperlink"/>
                <w:noProof/>
                <w:lang w:val="fi-FI"/>
              </w:rPr>
              <w:t>4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Kieli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2" w:history="1">
            <w:r w:rsidRPr="000C0A48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</w:rPr>
              <w:t>Ohjelmointikäytänteet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3" w:history="1">
            <w:r w:rsidRPr="000C0A48">
              <w:rPr>
                <w:rStyle w:val="Hyperlink"/>
                <w:noProof/>
                <w:lang w:val="fi-FI"/>
              </w:rPr>
              <w:t>6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4" w:history="1">
            <w:r w:rsidRPr="000C0A48">
              <w:rPr>
                <w:rStyle w:val="Hyperlink"/>
                <w:noProof/>
                <w:lang w:val="fi-FI"/>
              </w:rPr>
              <w:t>6.1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5" w:history="1">
            <w:r w:rsidRPr="000C0A48">
              <w:rPr>
                <w:rStyle w:val="Hyperlink"/>
                <w:noProof/>
                <w:lang w:val="fi-FI"/>
              </w:rPr>
              <w:t>6.1.1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6" w:history="1">
            <w:r w:rsidRPr="000C0A48">
              <w:rPr>
                <w:rStyle w:val="Hyperlink"/>
                <w:noProof/>
                <w:lang w:val="fi-FI"/>
              </w:rPr>
              <w:t>6.1.2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OpenGL ES2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7" w:history="1">
            <w:r w:rsidRPr="000C0A48">
              <w:rPr>
                <w:rStyle w:val="Hyperlink"/>
                <w:noProof/>
                <w:lang w:val="fi-FI"/>
              </w:rPr>
              <w:t>6.2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3rd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8" w:history="1">
            <w:r w:rsidRPr="000C0A48">
              <w:rPr>
                <w:rStyle w:val="Hyperlink"/>
                <w:noProof/>
                <w:lang w:val="fi-FI"/>
              </w:rPr>
              <w:t>6.2.1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39" w:history="1">
            <w:r w:rsidRPr="000C0A48">
              <w:rPr>
                <w:rStyle w:val="Hyperlink"/>
                <w:noProof/>
                <w:lang w:val="fi-FI"/>
              </w:rPr>
              <w:t>6.2.2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LodePNG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40" w:history="1">
            <w:r w:rsidRPr="000C0A48">
              <w:rPr>
                <w:rStyle w:val="Hyperlink"/>
                <w:noProof/>
                <w:lang w:val="fi-FI"/>
              </w:rPr>
              <w:t>6.3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41" w:history="1">
            <w:r w:rsidRPr="000C0A48">
              <w:rPr>
                <w:rStyle w:val="Hyperlink"/>
                <w:noProof/>
                <w:lang w:val="fi-FI"/>
              </w:rPr>
              <w:t>6.4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42" w:history="1">
            <w:r w:rsidRPr="000C0A48">
              <w:rPr>
                <w:rStyle w:val="Hyperlink"/>
                <w:noProof/>
                <w:lang w:val="fi-FI"/>
              </w:rPr>
              <w:t>6.5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43" w:history="1">
            <w:r w:rsidRPr="000C0A48">
              <w:rPr>
                <w:rStyle w:val="Hyperlink"/>
                <w:noProof/>
                <w:lang w:val="fi-FI"/>
              </w:rPr>
              <w:t>6.6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E5" w:rsidRDefault="00C245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409176444" w:history="1">
            <w:r w:rsidRPr="000C0A48">
              <w:rPr>
                <w:rStyle w:val="Hyperlink"/>
                <w:noProof/>
                <w:lang w:val="fi-FI"/>
              </w:rPr>
              <w:t>7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0C0A48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3C" w:rsidRDefault="00AF1B3C">
          <w:r>
            <w:rPr>
              <w:b/>
              <w:bCs/>
              <w:noProof/>
            </w:rPr>
            <w:fldChar w:fldCharType="end"/>
          </w:r>
        </w:p>
      </w:sdtContent>
    </w:sdt>
    <w:p w:rsidR="002658C9" w:rsidRDefault="002658C9" w:rsidP="002658C9">
      <w:r>
        <w:br w:type="page"/>
      </w:r>
    </w:p>
    <w:p w:rsidR="002658C9" w:rsidRPr="002658C9" w:rsidRDefault="002658C9" w:rsidP="00AF1B3C">
      <w:pPr>
        <w:pStyle w:val="Heading1"/>
        <w:rPr>
          <w:lang w:val="fi-FI"/>
        </w:rPr>
      </w:pPr>
      <w:bookmarkStart w:id="0" w:name="_Toc409176429"/>
      <w:r w:rsidRPr="002658C9">
        <w:rPr>
          <w:lang w:val="fi-FI"/>
        </w:rPr>
        <w:lastRenderedPageBreak/>
        <w:t>Esittely</w:t>
      </w:r>
      <w:bookmarkEnd w:id="0"/>
    </w:p>
    <w:p w:rsidR="005E74DC" w:rsidRDefault="002658C9" w:rsidP="00DC07E6">
      <w:pPr>
        <w:ind w:firstLine="708"/>
        <w:rPr>
          <w:lang w:val="fi-FI"/>
        </w:rPr>
      </w:pPr>
      <w:r w:rsidRPr="002658C9">
        <w:rPr>
          <w:lang w:val="fi-FI"/>
        </w:rPr>
        <w:t>Projektin tavoitteena on</w:t>
      </w:r>
      <w:r>
        <w:rPr>
          <w:lang w:val="fi-FI"/>
        </w:rPr>
        <w:t xml:space="preserve"> kehittää</w:t>
      </w:r>
      <w:r w:rsidRPr="002658C9">
        <w:rPr>
          <w:lang w:val="fi-FI"/>
        </w:rPr>
        <w:t xml:space="preserve"> 2D </w:t>
      </w:r>
      <w:r>
        <w:rPr>
          <w:lang w:val="fi-FI"/>
        </w:rPr>
        <w:t>p</w:t>
      </w:r>
      <w:r w:rsidRPr="002658C9">
        <w:rPr>
          <w:lang w:val="fi-FI"/>
        </w:rPr>
        <w:t>eli</w:t>
      </w:r>
      <w:r>
        <w:rPr>
          <w:lang w:val="fi-FI"/>
        </w:rPr>
        <w:t>moottori</w:t>
      </w:r>
      <w:r w:rsidRPr="002658C9">
        <w:rPr>
          <w:lang w:val="fi-FI"/>
        </w:rPr>
        <w:t xml:space="preserve"> </w:t>
      </w:r>
      <w:r>
        <w:rPr>
          <w:lang w:val="fi-FI"/>
        </w:rPr>
        <w:t>android</w:t>
      </w:r>
      <w:r w:rsidR="005E74DC">
        <w:rPr>
          <w:lang w:val="fi-FI"/>
        </w:rPr>
        <w:t>-alustalle.</w:t>
      </w:r>
      <w:r w:rsidR="002C0CD6">
        <w:rPr>
          <w:lang w:val="fi-FI"/>
        </w:rPr>
        <w:t xml:space="preserve"> </w:t>
      </w:r>
      <w:r w:rsidR="005E74DC">
        <w:rPr>
          <w:lang w:val="fi-FI"/>
        </w:rPr>
        <w:t>Moottori kehitetään ensi syksyn kurssia silmällä pitäen, jossa moottori annettaan kolmannen osapuolen käyttöön.</w:t>
      </w:r>
    </w:p>
    <w:p w:rsidR="005E74DC" w:rsidRDefault="005E74DC" w:rsidP="00DC07E6">
      <w:pPr>
        <w:rPr>
          <w:lang w:val="fi-FI"/>
        </w:rPr>
      </w:pPr>
    </w:p>
    <w:p w:rsidR="002C0CD6" w:rsidRDefault="002C0CD6" w:rsidP="00AF1B3C">
      <w:pPr>
        <w:pStyle w:val="Heading1"/>
        <w:rPr>
          <w:lang w:val="fi-FI"/>
        </w:rPr>
      </w:pPr>
      <w:bookmarkStart w:id="1" w:name="_Toc409176430"/>
      <w:r>
        <w:rPr>
          <w:lang w:val="fi-FI"/>
        </w:rPr>
        <w:t>Työkalut</w:t>
      </w:r>
      <w:bookmarkEnd w:id="1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0CD6" w:rsidTr="002C0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2C0CD6" w:rsidP="002C0CD6">
            <w:pPr>
              <w:rPr>
                <w:lang w:val="fi-FI"/>
              </w:rPr>
            </w:pPr>
            <w:r>
              <w:rPr>
                <w:lang w:val="fi-FI"/>
              </w:rPr>
              <w:t>Työkalu</w:t>
            </w:r>
          </w:p>
        </w:tc>
        <w:tc>
          <w:tcPr>
            <w:tcW w:w="4675" w:type="dxa"/>
          </w:tcPr>
          <w:p w:rsidR="002C0CD6" w:rsidRDefault="002C0CD6" w:rsidP="002C0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Käyttö</w:t>
            </w:r>
          </w:p>
        </w:tc>
      </w:tr>
      <w:tr w:rsidR="002C0CD6" w:rsidRPr="00F57AD9" w:rsidTr="002C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Pr="00F57AD9" w:rsidRDefault="002C0CD6" w:rsidP="002C0CD6">
            <w:r w:rsidRPr="00F57AD9">
              <w:t>Visual Studio 2013</w:t>
            </w:r>
          </w:p>
          <w:p w:rsidR="00F57AD9" w:rsidRDefault="00F57AD9" w:rsidP="002C0CD6">
            <w:r>
              <w:t>+ NVIDIA Nsight Tegra</w:t>
            </w:r>
          </w:p>
          <w:p w:rsidR="00F57AD9" w:rsidRPr="00F57AD9" w:rsidRDefault="00F57AD9" w:rsidP="00F57AD9">
            <w:r>
              <w:t xml:space="preserve">+ </w:t>
            </w:r>
            <w:hyperlink r:id="rId9" w:history="1">
              <w:r w:rsidRPr="00F57AD9">
                <w:t>vs-android</w:t>
              </w:r>
            </w:hyperlink>
          </w:p>
        </w:tc>
        <w:tc>
          <w:tcPr>
            <w:tcW w:w="4675" w:type="dxa"/>
          </w:tcPr>
          <w:p w:rsidR="002C0CD6" w:rsidRPr="00F57AD9" w:rsidRDefault="00F57AD9" w:rsidP="00AF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Ohjelmointi, debuggaus ja k</w:t>
            </w:r>
            <w:r w:rsidR="00AF1B3C">
              <w:t>ääntäminen</w:t>
            </w:r>
            <w:r>
              <w:t>.</w:t>
            </w:r>
          </w:p>
        </w:tc>
      </w:tr>
      <w:tr w:rsidR="002C0CD6" w:rsidTr="002C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2C0CD6" w:rsidP="002C0CD6">
            <w:pPr>
              <w:rPr>
                <w:lang w:val="fi-FI"/>
              </w:rPr>
            </w:pPr>
            <w:r>
              <w:rPr>
                <w:lang w:val="fi-FI"/>
              </w:rPr>
              <w:t>Microsoft Office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Dokumentointi.</w:t>
            </w:r>
          </w:p>
        </w:tc>
      </w:tr>
      <w:tr w:rsidR="002C0CD6" w:rsidTr="002C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0CD6" w:rsidRDefault="00F57AD9" w:rsidP="002C0CD6">
            <w:pPr>
              <w:rPr>
                <w:lang w:val="fi-FI"/>
              </w:rPr>
            </w:pPr>
            <w:r>
              <w:rPr>
                <w:lang w:val="fi-FI"/>
              </w:rPr>
              <w:t>Trello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Projektin tehtävienhallinta.</w:t>
            </w:r>
          </w:p>
        </w:tc>
      </w:tr>
      <w:tr w:rsidR="002C0CD6" w:rsidTr="002C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7AD9" w:rsidRDefault="00F57AD9" w:rsidP="002C0CD6">
            <w:pPr>
              <w:rPr>
                <w:lang w:val="fi-FI"/>
              </w:rPr>
            </w:pPr>
            <w:r>
              <w:rPr>
                <w:lang w:val="fi-FI"/>
              </w:rPr>
              <w:t>GitExtensions</w:t>
            </w:r>
          </w:p>
        </w:tc>
        <w:tc>
          <w:tcPr>
            <w:tcW w:w="4675" w:type="dxa"/>
          </w:tcPr>
          <w:p w:rsidR="002C0CD6" w:rsidRDefault="00F57AD9" w:rsidP="002C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Versionhallinta.</w:t>
            </w:r>
          </w:p>
        </w:tc>
      </w:tr>
    </w:tbl>
    <w:p w:rsidR="005E74DC" w:rsidRDefault="005E74DC" w:rsidP="00DC07E6">
      <w:pPr>
        <w:rPr>
          <w:lang w:val="fi-FI"/>
        </w:rPr>
      </w:pPr>
    </w:p>
    <w:p w:rsidR="005E74DC" w:rsidRDefault="00F57AD9" w:rsidP="00AF1B3C">
      <w:pPr>
        <w:pStyle w:val="Heading1"/>
        <w:rPr>
          <w:lang w:val="fi-FI"/>
        </w:rPr>
      </w:pPr>
      <w:bookmarkStart w:id="2" w:name="_Toc409176431"/>
      <w:r>
        <w:rPr>
          <w:lang w:val="fi-FI"/>
        </w:rPr>
        <w:t>Kieli</w:t>
      </w:r>
      <w:bookmarkEnd w:id="2"/>
    </w:p>
    <w:p w:rsidR="00F57AD9" w:rsidRDefault="00F57AD9" w:rsidP="00F57AD9">
      <w:pPr>
        <w:rPr>
          <w:lang w:val="fi-FI"/>
        </w:rPr>
      </w:pPr>
      <w:r>
        <w:rPr>
          <w:lang w:val="fi-FI"/>
        </w:rPr>
        <w:tab/>
        <w:t>Projektin toteutus tehdään natiivi C++ :lla. Mahdolliset lisäominaisuudet saatetaan toteuttaa javalla riippuen projektin etenemisestä.</w:t>
      </w:r>
    </w:p>
    <w:p w:rsidR="00DC07E6" w:rsidRPr="00674155" w:rsidRDefault="00DC07E6">
      <w:pPr>
        <w:rPr>
          <w:lang w:val="fi-FI"/>
        </w:rPr>
      </w:pPr>
    </w:p>
    <w:p w:rsidR="00DC07E6" w:rsidRDefault="00DC07E6" w:rsidP="00AF1B3C">
      <w:pPr>
        <w:pStyle w:val="Heading1"/>
      </w:pPr>
      <w:bookmarkStart w:id="3" w:name="_Toc409176432"/>
      <w:r>
        <w:t>Ohjelmointikäytänteet</w:t>
      </w:r>
      <w:bookmarkEnd w:id="3"/>
    </w:p>
    <w:p w:rsid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Kommentointi englanniksi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Muuttujat ja funktiot n</w:t>
      </w:r>
      <w:r>
        <w:rPr>
          <w:rFonts w:ascii="Helvetica" w:hAnsi="Helvetica" w:cs="Helvetica"/>
          <w:color w:val="333333"/>
          <w:lang w:val="fi-FI"/>
        </w:rPr>
        <w:t>imetään selkeästi ja kuvaavasti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Yhdellä funktiolla on yksi tehtävä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t>Järkevä ja selkeä jäsentely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 xml:space="preserve">Funktion sisällä tehdyt muuttujat </w:t>
      </w:r>
      <w:r>
        <w:rPr>
          <w:rFonts w:ascii="Helvetica" w:hAnsi="Helvetica" w:cs="Helvetica"/>
          <w:color w:val="333333"/>
          <w:lang w:val="fi-FI"/>
        </w:rPr>
        <w:t>nimetään temp + muuttujan nimi</w:t>
      </w:r>
      <w:r>
        <w:rPr>
          <w:rFonts w:ascii="Helvetica" w:hAnsi="Helvetica" w:cs="Helvetica"/>
          <w:color w:val="333333"/>
          <w:lang w:val="fi-FI"/>
        </w:rPr>
        <w:br/>
      </w:r>
      <w:r w:rsidRPr="00DC07E6">
        <w:rPr>
          <w:rStyle w:val="SubtitleChar"/>
          <w:lang w:val="fi-FI"/>
        </w:rPr>
        <w:t>int tempMuuttuja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Dynaamista ohjelmointia suosita</w:t>
      </w:r>
      <w:r>
        <w:rPr>
          <w:rFonts w:ascii="Helvetica" w:hAnsi="Helvetica" w:cs="Helvetica"/>
          <w:color w:val="333333"/>
          <w:lang w:val="fi-FI"/>
        </w:rPr>
        <w:t>an - iteraattorit ja pointterit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t>Käytetään #define makroa #pragma once sijasta</w:t>
      </w:r>
    </w:p>
    <w:p w:rsid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 w:rsidRPr="00DC07E6">
        <w:rPr>
          <w:rFonts w:ascii="Helvetica" w:hAnsi="Helvetica" w:cs="Helvetica"/>
          <w:color w:val="333333"/>
          <w:lang w:val="fi-FI"/>
        </w:rPr>
        <w:t>Ei alavii</w:t>
      </w:r>
      <w:r>
        <w:rPr>
          <w:rFonts w:ascii="Helvetica" w:hAnsi="Helvetica" w:cs="Helvetica"/>
          <w:color w:val="333333"/>
        </w:rPr>
        <w:t>voja</w:t>
      </w:r>
    </w:p>
    <w:p w:rsidR="00DC07E6" w:rsidRP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Funktion nimet isolla</w:t>
      </w:r>
      <w:r w:rsidRPr="00DC07E6">
        <w:rPr>
          <w:rFonts w:ascii="Helvetica" w:hAnsi="Helvetica" w:cs="Helvetica"/>
          <w:color w:val="333333"/>
          <w:lang w:val="fi-FI"/>
        </w:rPr>
        <w:br/>
      </w:r>
      <w:r w:rsidRPr="00175A88">
        <w:rPr>
          <w:rStyle w:val="SubtitleChar"/>
          <w:lang w:val="fi-FI"/>
        </w:rPr>
        <w:t>void OlenFunktio</w:t>
      </w:r>
      <w:r w:rsidR="00175A88" w:rsidRPr="00175A88">
        <w:rPr>
          <w:rStyle w:val="SubtitleChar"/>
          <w:lang w:val="fi-FI"/>
        </w:rPr>
        <w:t>()</w:t>
      </w:r>
    </w:p>
    <w:p w:rsidR="00DC07E6" w:rsidRPr="00DC07E6" w:rsidRDefault="00175A88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>
        <w:rPr>
          <w:rFonts w:ascii="Helvetica" w:hAnsi="Helvetica" w:cs="Helvetica"/>
          <w:color w:val="333333"/>
          <w:lang w:val="fi-FI"/>
        </w:rPr>
        <w:lastRenderedPageBreak/>
        <w:t>Muuttujien nimet pienellä</w:t>
      </w:r>
      <w:r>
        <w:rPr>
          <w:rFonts w:ascii="Helvetica" w:hAnsi="Helvetica" w:cs="Helvetica"/>
          <w:color w:val="333333"/>
          <w:lang w:val="fi-FI"/>
        </w:rPr>
        <w:br/>
      </w:r>
      <w:r w:rsidRPr="00175A88">
        <w:rPr>
          <w:rStyle w:val="SubtitleChar"/>
        </w:rPr>
        <w:t>char olenMuuttuja</w:t>
      </w:r>
    </w:p>
    <w:p w:rsidR="00DC07E6" w:rsidRDefault="00DC07E6" w:rsidP="00DC07E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fi-FI"/>
        </w:rPr>
      </w:pPr>
      <w:r w:rsidRPr="00DC07E6">
        <w:rPr>
          <w:rFonts w:ascii="Helvetica" w:hAnsi="Helvetica" w:cs="Helvetica"/>
          <w:color w:val="333333"/>
          <w:lang w:val="fi-FI"/>
        </w:rPr>
        <w:t>Luokkien nimet isolla</w:t>
      </w:r>
    </w:p>
    <w:p w:rsidR="00175A88" w:rsidRPr="00DC07E6" w:rsidRDefault="00175A88" w:rsidP="00175A88">
      <w:pPr>
        <w:rPr>
          <w:lang w:val="fi-FI"/>
        </w:rPr>
      </w:pPr>
    </w:p>
    <w:p w:rsidR="00F57AD9" w:rsidRDefault="00F57AD9" w:rsidP="00AF1B3C">
      <w:pPr>
        <w:pStyle w:val="Heading1"/>
        <w:rPr>
          <w:lang w:val="fi-FI"/>
        </w:rPr>
      </w:pPr>
      <w:bookmarkStart w:id="4" w:name="_Toc409176433"/>
      <w:r>
        <w:rPr>
          <w:lang w:val="fi-FI"/>
        </w:rPr>
        <w:t>Luokkakaavio</w:t>
      </w:r>
      <w:bookmarkEnd w:id="4"/>
    </w:p>
    <w:p w:rsidR="003D0718" w:rsidRDefault="003D0718" w:rsidP="003D0718">
      <w:pPr>
        <w:ind w:firstLine="708"/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 wp14:anchorId="05D86880" wp14:editId="5A2DB524">
            <wp:simplePos x="0" y="0"/>
            <wp:positionH relativeFrom="margin">
              <wp:posOffset>-495300</wp:posOffset>
            </wp:positionH>
            <wp:positionV relativeFrom="paragraph">
              <wp:posOffset>516890</wp:posOffset>
            </wp:positionV>
            <wp:extent cx="6925310" cy="5247005"/>
            <wp:effectExtent l="0" t="0" r="8890" b="0"/>
            <wp:wrapTopAndBottom/>
            <wp:docPr id="1" name="Picture 1" descr="C:\Users\tti13stuukkak\Desktop\Luokat_Peramoott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tuukkak\Desktop\Luokat_Peramootto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B3C">
        <w:rPr>
          <w:lang w:val="fi-FI"/>
        </w:rPr>
        <w:t>Luokkakaavion on merkitty</w:t>
      </w:r>
      <w:r>
        <w:rPr>
          <w:lang w:val="fi-FI"/>
        </w:rPr>
        <w:t xml:space="preserve"> käytettävät tiedosto formaatit</w:t>
      </w:r>
      <w:r w:rsidR="00AF1B3C">
        <w:rPr>
          <w:lang w:val="fi-FI"/>
        </w:rPr>
        <w:t xml:space="preserve"> sekä kolmannen osapuolen kirjastot</w:t>
      </w:r>
      <w:r>
        <w:rPr>
          <w:lang w:val="fi-FI"/>
        </w:rPr>
        <w:t>.</w:t>
      </w:r>
      <w:r w:rsidR="00DC07E6">
        <w:rPr>
          <w:lang w:val="fi-FI"/>
        </w:rPr>
        <w:t xml:space="preserve"> Harmaalla merkityt osat toteutetaan jos projekti etenee odotettua nopeammin.</w:t>
      </w:r>
    </w:p>
    <w:p w:rsidR="00DC07E6" w:rsidRPr="003D0718" w:rsidRDefault="00DC07E6" w:rsidP="00DC07E6">
      <w:pPr>
        <w:rPr>
          <w:lang w:val="fi-FI"/>
        </w:rPr>
      </w:pPr>
    </w:p>
    <w:p w:rsidR="00674155" w:rsidRDefault="00674155" w:rsidP="00674155">
      <w:pPr>
        <w:pStyle w:val="Heading2"/>
        <w:rPr>
          <w:lang w:val="fi-FI"/>
        </w:rPr>
      </w:pPr>
      <w:bookmarkStart w:id="5" w:name="_Toc409176434"/>
      <w:r>
        <w:rPr>
          <w:lang w:val="fi-FI"/>
        </w:rPr>
        <w:lastRenderedPageBreak/>
        <w:t>Base</w:t>
      </w:r>
      <w:bookmarkEnd w:id="5"/>
    </w:p>
    <w:p w:rsidR="00987FB3" w:rsidRPr="00987FB3" w:rsidRDefault="00987FB3" w:rsidP="00987FB3">
      <w:pPr>
        <w:pStyle w:val="Heading3"/>
        <w:rPr>
          <w:lang w:val="fi-FI"/>
        </w:rPr>
      </w:pPr>
      <w:bookmarkStart w:id="6" w:name="_Toc409176435"/>
      <w:r>
        <w:rPr>
          <w:lang w:val="fi-FI"/>
        </w:rPr>
        <w:t>Android</w:t>
      </w:r>
      <w:bookmarkEnd w:id="6"/>
    </w:p>
    <w:p w:rsidR="00987FB3" w:rsidRDefault="00987FB3" w:rsidP="00987FB3">
      <w:pPr>
        <w:rPr>
          <w:lang w:val="fi-FI"/>
        </w:rPr>
      </w:pPr>
      <w:r>
        <w:rPr>
          <w:lang w:val="fi-FI"/>
        </w:rPr>
        <w:t>Tuetut Android API:t ovat 16-21.</w:t>
      </w:r>
    </w:p>
    <w:p w:rsidR="00987FB3" w:rsidRDefault="00987FB3" w:rsidP="00987FB3">
      <w:pPr>
        <w:pStyle w:val="Heading3"/>
        <w:rPr>
          <w:lang w:val="fi-FI"/>
        </w:rPr>
      </w:pPr>
      <w:bookmarkStart w:id="7" w:name="_Toc409176436"/>
      <w:r>
        <w:rPr>
          <w:lang w:val="fi-FI"/>
        </w:rPr>
        <w:t>OpenGL ES2</w:t>
      </w:r>
      <w:bookmarkEnd w:id="7"/>
    </w:p>
    <w:p w:rsidR="00857D43" w:rsidRPr="00987FB3" w:rsidRDefault="00987FB3" w:rsidP="00987FB3">
      <w:pPr>
        <w:rPr>
          <w:lang w:val="fi-FI"/>
        </w:rPr>
      </w:pPr>
      <w:r>
        <w:rPr>
          <w:lang w:val="fi-FI"/>
        </w:rPr>
        <w:t>asd</w:t>
      </w:r>
    </w:p>
    <w:p w:rsidR="00674155" w:rsidRDefault="00674155" w:rsidP="00674155">
      <w:pPr>
        <w:pStyle w:val="Heading2"/>
        <w:rPr>
          <w:lang w:val="fi-FI"/>
        </w:rPr>
      </w:pPr>
      <w:bookmarkStart w:id="8" w:name="_Toc409176437"/>
      <w:r>
        <w:rPr>
          <w:lang w:val="fi-FI"/>
        </w:rPr>
        <w:t>3rd Party Libraries</w:t>
      </w:r>
      <w:bookmarkEnd w:id="8"/>
    </w:p>
    <w:p w:rsidR="00987FB3" w:rsidRDefault="00987FB3" w:rsidP="00987FB3">
      <w:pPr>
        <w:pStyle w:val="Heading3"/>
        <w:rPr>
          <w:lang w:val="fi-FI"/>
        </w:rPr>
      </w:pPr>
      <w:bookmarkStart w:id="9" w:name="_Toc409176438"/>
      <w:r>
        <w:rPr>
          <w:lang w:val="fi-FI"/>
        </w:rPr>
        <w:t>glm</w:t>
      </w:r>
      <w:bookmarkEnd w:id="9"/>
    </w:p>
    <w:p w:rsidR="00857D43" w:rsidRDefault="00857D43" w:rsidP="00857D43">
      <w:r>
        <w:t>OpenGL Mathematics</w:t>
      </w:r>
    </w:p>
    <w:p w:rsidR="00987FB3" w:rsidRPr="00857D43" w:rsidRDefault="00857D43" w:rsidP="00987FB3">
      <w:r w:rsidRPr="001C1865">
        <w:t>glm</w:t>
      </w:r>
      <w:r>
        <w:rPr>
          <w:shd w:val="clear" w:color="auto" w:fill="FFFFFF"/>
        </w:rPr>
        <w:t>.g-truc.net/</w:t>
      </w:r>
      <w:bookmarkStart w:id="10" w:name="_GoBack"/>
      <w:bookmarkEnd w:id="10"/>
    </w:p>
    <w:p w:rsidR="00857D43" w:rsidRPr="00857D43" w:rsidRDefault="00857D43" w:rsidP="00857D43">
      <w:pPr>
        <w:pStyle w:val="Heading3"/>
        <w:rPr>
          <w:lang w:val="fi-FI"/>
        </w:rPr>
      </w:pPr>
      <w:bookmarkStart w:id="11" w:name="_Toc409176439"/>
      <w:r>
        <w:rPr>
          <w:lang w:val="fi-FI"/>
        </w:rPr>
        <w:t>LodePNG</w:t>
      </w:r>
      <w:bookmarkEnd w:id="11"/>
    </w:p>
    <w:p w:rsidR="00857D43" w:rsidRPr="00987FB3" w:rsidRDefault="00857D43" w:rsidP="00987FB3">
      <w:pPr>
        <w:rPr>
          <w:lang w:val="fi-FI"/>
        </w:rPr>
      </w:pPr>
      <w:r w:rsidRPr="00857D43">
        <w:rPr>
          <w:lang w:val="fi-FI"/>
        </w:rPr>
        <w:t>http://lodev.org/lodepng/</w:t>
      </w:r>
    </w:p>
    <w:p w:rsidR="00674155" w:rsidRDefault="00674155" w:rsidP="00674155">
      <w:pPr>
        <w:pStyle w:val="Heading2"/>
        <w:rPr>
          <w:lang w:val="fi-FI"/>
        </w:rPr>
      </w:pPr>
      <w:bookmarkStart w:id="12" w:name="_Toc409176440"/>
      <w:r>
        <w:rPr>
          <w:lang w:val="fi-FI"/>
        </w:rPr>
        <w:t>Resources</w:t>
      </w:r>
      <w:bookmarkEnd w:id="12"/>
    </w:p>
    <w:p w:rsidR="00987FB3" w:rsidRPr="00987FB3" w:rsidRDefault="00987FB3" w:rsidP="00987FB3">
      <w:pPr>
        <w:rPr>
          <w:lang w:val="fi-FI"/>
        </w:rPr>
      </w:pPr>
      <w:r>
        <w:rPr>
          <w:lang w:val="fi-FI"/>
        </w:rPr>
        <w:t>dasdsad</w:t>
      </w:r>
    </w:p>
    <w:p w:rsidR="00674155" w:rsidRDefault="00674155" w:rsidP="00674155">
      <w:pPr>
        <w:pStyle w:val="Heading2"/>
        <w:rPr>
          <w:lang w:val="fi-FI"/>
        </w:rPr>
      </w:pPr>
      <w:bookmarkStart w:id="13" w:name="_Toc409176441"/>
      <w:r>
        <w:rPr>
          <w:lang w:val="fi-FI"/>
        </w:rPr>
        <w:t>Graphics</w:t>
      </w:r>
      <w:bookmarkEnd w:id="13"/>
    </w:p>
    <w:p w:rsidR="00987FB3" w:rsidRPr="00987FB3" w:rsidRDefault="00987FB3" w:rsidP="00987FB3">
      <w:pPr>
        <w:rPr>
          <w:lang w:val="fi-FI"/>
        </w:rPr>
      </w:pPr>
      <w:r>
        <w:rPr>
          <w:lang w:val="fi-FI"/>
        </w:rPr>
        <w:t>2d spritebatch varjostimet grafiikkapuskurit tekstuurit tekstit</w:t>
      </w:r>
    </w:p>
    <w:p w:rsidR="00674155" w:rsidRDefault="00674155" w:rsidP="00674155">
      <w:pPr>
        <w:pStyle w:val="Heading2"/>
        <w:rPr>
          <w:lang w:val="fi-FI"/>
        </w:rPr>
      </w:pPr>
      <w:bookmarkStart w:id="14" w:name="_Toc409176442"/>
      <w:r>
        <w:rPr>
          <w:lang w:val="fi-FI"/>
        </w:rPr>
        <w:t>Audio</w:t>
      </w:r>
      <w:bookmarkEnd w:id="14"/>
    </w:p>
    <w:p w:rsidR="00987FB3" w:rsidRPr="00987FB3" w:rsidRDefault="00987FB3" w:rsidP="00987FB3">
      <w:pPr>
        <w:rPr>
          <w:lang w:val="fi-FI"/>
        </w:rPr>
      </w:pPr>
      <w:r>
        <w:rPr>
          <w:lang w:val="fi-FI"/>
        </w:rPr>
        <w:t>useat äänet</w:t>
      </w:r>
    </w:p>
    <w:p w:rsidR="00674155" w:rsidRDefault="00674155" w:rsidP="00674155">
      <w:pPr>
        <w:pStyle w:val="Heading2"/>
        <w:rPr>
          <w:lang w:val="fi-FI"/>
        </w:rPr>
      </w:pPr>
      <w:bookmarkStart w:id="15" w:name="_Toc409176443"/>
      <w:r>
        <w:rPr>
          <w:lang w:val="fi-FI"/>
        </w:rPr>
        <w:t>System</w:t>
      </w:r>
      <w:bookmarkEnd w:id="15"/>
    </w:p>
    <w:p w:rsidR="002D23C5" w:rsidRDefault="00987FB3" w:rsidP="00987FB3">
      <w:pPr>
        <w:rPr>
          <w:lang w:val="fi-FI"/>
        </w:rPr>
      </w:pPr>
      <w:r>
        <w:rPr>
          <w:lang w:val="fi-FI"/>
        </w:rPr>
        <w:t>kosketus</w:t>
      </w:r>
    </w:p>
    <w:p w:rsidR="002D23C5" w:rsidRDefault="002D23C5" w:rsidP="002D23C5">
      <w:pPr>
        <w:rPr>
          <w:lang w:val="fi-FI"/>
        </w:rPr>
      </w:pPr>
      <w:r>
        <w:rPr>
          <w:lang w:val="fi-FI"/>
        </w:rPr>
        <w:br w:type="page"/>
      </w:r>
    </w:p>
    <w:p w:rsidR="00674155" w:rsidRDefault="00674155" w:rsidP="00674155">
      <w:pPr>
        <w:pStyle w:val="Heading1"/>
        <w:rPr>
          <w:lang w:val="fi-FI"/>
        </w:rPr>
      </w:pPr>
      <w:bookmarkStart w:id="16" w:name="_Toc409176444"/>
      <w:r>
        <w:rPr>
          <w:lang w:val="fi-FI"/>
        </w:rPr>
        <w:lastRenderedPageBreak/>
        <w:t>Aikataulu</w:t>
      </w:r>
      <w:bookmarkEnd w:id="16"/>
    </w:p>
    <w:p w:rsidR="00D028EE" w:rsidRPr="00D028EE" w:rsidRDefault="00D028EE" w:rsidP="00D028EE">
      <w:pPr>
        <w:ind w:firstLine="432"/>
        <w:rPr>
          <w:lang w:val="fi-FI"/>
        </w:rPr>
      </w:pPr>
      <w:r>
        <w:rPr>
          <w:lang w:val="fi-FI"/>
        </w:rPr>
        <w:t xml:space="preserve">Projektille on varattu 30 työpäivää, dokumentaation hyväksymisen jälkeen. Arvioitu ajan käyttö </w:t>
      </w:r>
      <w:r w:rsidR="00C245E5">
        <w:rPr>
          <w:lang w:val="fi-FI"/>
        </w:rPr>
        <w:t xml:space="preserve">työpäivinä </w:t>
      </w:r>
      <w:r>
        <w:rPr>
          <w:lang w:val="fi-FI"/>
        </w:rPr>
        <w:t>löytyy alla olevasta kaaviosta.</w:t>
      </w:r>
    </w:p>
    <w:p w:rsidR="008A25F3" w:rsidRPr="008A25F3" w:rsidRDefault="008A25F3" w:rsidP="008A25F3">
      <w:pPr>
        <w:rPr>
          <w:lang w:val="fi-FI"/>
        </w:rPr>
      </w:pPr>
      <w:r>
        <w:rPr>
          <w:lang w:val="fi-FI"/>
        </w:rPr>
        <w:t xml:space="preserve"> </w:t>
      </w:r>
      <w:r>
        <w:rPr>
          <w:noProof/>
          <w:lang w:val="fi-FI" w:eastAsia="fi-FI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8A25F3" w:rsidRPr="008A25F3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131" w:rsidRDefault="00463131" w:rsidP="00AF1B3C">
      <w:pPr>
        <w:spacing w:after="0" w:line="240" w:lineRule="auto"/>
      </w:pPr>
      <w:r>
        <w:separator/>
      </w:r>
    </w:p>
  </w:endnote>
  <w:endnote w:type="continuationSeparator" w:id="0">
    <w:p w:rsidR="00463131" w:rsidRDefault="00463131" w:rsidP="00AF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131" w:rsidRDefault="00463131" w:rsidP="00AF1B3C">
      <w:pPr>
        <w:spacing w:after="0" w:line="240" w:lineRule="auto"/>
      </w:pPr>
      <w:r>
        <w:separator/>
      </w:r>
    </w:p>
  </w:footnote>
  <w:footnote w:type="continuationSeparator" w:id="0">
    <w:p w:rsidR="00463131" w:rsidRDefault="00463131" w:rsidP="00AF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B3C" w:rsidRDefault="00AF1B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6991A06"/>
    <w:multiLevelType w:val="multilevel"/>
    <w:tmpl w:val="2FD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C9"/>
    <w:rsid w:val="00175A88"/>
    <w:rsid w:val="001B06CE"/>
    <w:rsid w:val="001C1865"/>
    <w:rsid w:val="001C1F81"/>
    <w:rsid w:val="001C2C38"/>
    <w:rsid w:val="002658C9"/>
    <w:rsid w:val="002C0CD6"/>
    <w:rsid w:val="002D23C5"/>
    <w:rsid w:val="003D0718"/>
    <w:rsid w:val="00463131"/>
    <w:rsid w:val="004A61AF"/>
    <w:rsid w:val="005649C3"/>
    <w:rsid w:val="005E74DC"/>
    <w:rsid w:val="00626BF5"/>
    <w:rsid w:val="00674155"/>
    <w:rsid w:val="00702285"/>
    <w:rsid w:val="00764E9D"/>
    <w:rsid w:val="00857D43"/>
    <w:rsid w:val="008A25F3"/>
    <w:rsid w:val="00987FB3"/>
    <w:rsid w:val="00AF1B3C"/>
    <w:rsid w:val="00C245E5"/>
    <w:rsid w:val="00D028EE"/>
    <w:rsid w:val="00DC07E6"/>
    <w:rsid w:val="00F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B8B4B-6C18-419B-98B9-D3A1C185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C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2C0CD6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57AD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1B3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B3C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F1B3C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F1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3C"/>
  </w:style>
  <w:style w:type="paragraph" w:styleId="Footer">
    <w:name w:val="footer"/>
    <w:basedOn w:val="Normal"/>
    <w:link w:val="FooterChar"/>
    <w:uiPriority w:val="99"/>
    <w:unhideWhenUsed/>
    <w:rsid w:val="00AF1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code.google.com/p/vs-androi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i13stuukkak\AppData\Roaming\Microsoft\Mallit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-laskentataulukko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Perämoottori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ln w="0"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Base</c:v>
                </c:pt>
                <c:pt idx="1">
                  <c:v>3rd Party</c:v>
                </c:pt>
                <c:pt idx="2">
                  <c:v>Resources</c:v>
                </c:pt>
                <c:pt idx="3">
                  <c:v>Graphics</c:v>
                </c:pt>
                <c:pt idx="4">
                  <c:v>Audio</c:v>
                </c:pt>
                <c:pt idx="5">
                  <c:v>System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4</c:v>
                </c:pt>
                <c:pt idx="3">
                  <c:v>10</c:v>
                </c:pt>
                <c:pt idx="4">
                  <c:v>7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Base</c:v>
                </c:pt>
                <c:pt idx="1">
                  <c:v>3rd Party</c:v>
                </c:pt>
                <c:pt idx="2">
                  <c:v>Resources</c:v>
                </c:pt>
                <c:pt idx="3">
                  <c:v>Graphics</c:v>
                </c:pt>
                <c:pt idx="4">
                  <c:v>Audio</c:v>
                </c:pt>
                <c:pt idx="5">
                  <c:v>System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9C6D38-6F39-404A-BEB9-528C595A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126</TotalTime>
  <Pages>6</Pages>
  <Words>348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Karppinen Tuukka</dc:creator>
  <cp:keywords/>
  <cp:lastModifiedBy>Karppinen Tuukka</cp:lastModifiedBy>
  <cp:revision>16</cp:revision>
  <dcterms:created xsi:type="dcterms:W3CDTF">2015-01-16T08:38:00Z</dcterms:created>
  <dcterms:modified xsi:type="dcterms:W3CDTF">2015-01-16T11:04:00Z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